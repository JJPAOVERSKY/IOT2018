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BB" w:rsidRDefault="00B26A5F">
      <w:r>
        <w:t>#include &lt;</w:t>
      </w:r>
      <w:proofErr w:type="spellStart"/>
      <w:r>
        <w:t>stdio.h</w:t>
      </w:r>
      <w:proofErr w:type="spellEnd"/>
      <w:r>
        <w:t>&gt; </w:t>
      </w:r>
      <w:r>
        <w:br/>
        <w:t>#include &lt;</w:t>
      </w:r>
      <w:proofErr w:type="spellStart"/>
      <w:r>
        <w:t>stdlib.h</w:t>
      </w:r>
      <w:proofErr w:type="spellEnd"/>
      <w:r>
        <w:t>&gt;  </w:t>
      </w:r>
      <w:r>
        <w:br/>
        <w:t>#include &lt;</w:t>
      </w:r>
      <w:proofErr w:type="spellStart"/>
      <w:r>
        <w:t>string.h</w:t>
      </w:r>
      <w:proofErr w:type="spellEnd"/>
      <w:r>
        <w:t>&gt;  </w:t>
      </w:r>
      <w:r>
        <w:br/>
        <w:t>typedef struct node  </w:t>
      </w:r>
      <w:r>
        <w:br/>
        <w:t>{  </w:t>
      </w:r>
      <w:r>
        <w:br/>
        <w:t>   char name[10];  /*</w:t>
      </w:r>
      <w:r>
        <w:t>进程标识符</w:t>
      </w:r>
      <w:r>
        <w:t>*/  </w:t>
      </w:r>
      <w:r>
        <w:br/>
        <w:t>   int </w:t>
      </w:r>
      <w:proofErr w:type="spellStart"/>
      <w:r>
        <w:t>prio</w:t>
      </w:r>
      <w:proofErr w:type="spellEnd"/>
      <w:r>
        <w:t>;   /*</w:t>
      </w:r>
      <w:r>
        <w:t>进程优先数</w:t>
      </w:r>
      <w:r>
        <w:t>*/  </w:t>
      </w:r>
      <w:r>
        <w:br/>
        <w:t>   int round;  /*</w:t>
      </w:r>
      <w:r>
        <w:t>进程时间轮转时间片</w:t>
      </w:r>
      <w:r>
        <w:t>*/  </w:t>
      </w:r>
      <w:r>
        <w:br/>
        <w:t>   int </w:t>
      </w:r>
      <w:proofErr w:type="spellStart"/>
      <w:r>
        <w:t>cputime</w:t>
      </w:r>
      <w:proofErr w:type="spellEnd"/>
      <w:r>
        <w:t>; /*</w:t>
      </w:r>
      <w:r>
        <w:t>进程占用</w:t>
      </w:r>
      <w:r>
        <w:t>CPU</w:t>
      </w:r>
      <w:r>
        <w:t>时间</w:t>
      </w:r>
      <w:r>
        <w:t>*/  </w:t>
      </w:r>
      <w:r>
        <w:br/>
        <w:t>   int </w:t>
      </w:r>
      <w:proofErr w:type="spellStart"/>
      <w:r>
        <w:t>needtime</w:t>
      </w:r>
      <w:proofErr w:type="spellEnd"/>
      <w:r>
        <w:t>; /*</w:t>
      </w:r>
      <w:r>
        <w:t>进程到完成还要的时间</w:t>
      </w:r>
      <w:r>
        <w:t>*/  </w:t>
      </w:r>
      <w:r>
        <w:br/>
        <w:t>   int count;  /*</w:t>
      </w:r>
      <w:r>
        <w:t>计数器</w:t>
      </w:r>
      <w:r>
        <w:t>*/  </w:t>
      </w:r>
      <w:r>
        <w:br/>
        <w:t>   char state; /*</w:t>
      </w:r>
      <w:r>
        <w:t>进程的状态</w:t>
      </w:r>
      <w:r>
        <w:t>*/  </w:t>
      </w:r>
      <w:r>
        <w:br/>
        <w:t>   struct node *next; /*</w:t>
      </w:r>
      <w:r>
        <w:t>链指针</w:t>
      </w:r>
      <w:r>
        <w:t>*/  </w:t>
      </w:r>
      <w:r>
        <w:br/>
        <w:t>}PCB;  </w:t>
      </w:r>
      <w:r>
        <w:br/>
        <w:t>PCB *finish,*ready,*tail,*run; /*</w:t>
      </w:r>
      <w:r>
        <w:t>队列指针</w:t>
      </w:r>
      <w:r>
        <w:t>*/  </w:t>
      </w:r>
      <w:r>
        <w:br/>
        <w:t>int N; /*</w:t>
      </w:r>
      <w:r>
        <w:t>进程数</w:t>
      </w:r>
      <w:r>
        <w:t>*/  </w:t>
      </w:r>
      <w:r>
        <w:br/>
        <w:t>/*</w:t>
      </w:r>
      <w:r>
        <w:t>将就绪队列中的第一个进程投入运行</w:t>
      </w:r>
      <w:r>
        <w:t>*/  </w:t>
      </w:r>
      <w:r>
        <w:br/>
      </w:r>
      <w:proofErr w:type="spellStart"/>
      <w:r>
        <w:t>firstin</w:t>
      </w:r>
      <w:proofErr w:type="spellEnd"/>
      <w:r>
        <w:t>()  </w:t>
      </w:r>
      <w:r>
        <w:br/>
        <w:t>{  </w:t>
      </w:r>
      <w:r>
        <w:br/>
        <w:t>   run=ready;   /*</w:t>
      </w:r>
      <w:r>
        <w:t>就绪队列头指针赋值</w:t>
      </w:r>
      <w:proofErr w:type="gramStart"/>
      <w:r>
        <w:t>给运行头</w:t>
      </w:r>
      <w:proofErr w:type="gramEnd"/>
      <w:r>
        <w:t>指针</w:t>
      </w:r>
      <w:r>
        <w:t>*/  </w:t>
      </w:r>
      <w:r>
        <w:br/>
        <w:t>   run-&gt;state=&amp;</w:t>
      </w:r>
      <w:proofErr w:type="spellStart"/>
      <w:r>
        <w:t>apos;R&amp;apos</w:t>
      </w:r>
      <w:proofErr w:type="spellEnd"/>
      <w:r>
        <w:t>;;   /*</w:t>
      </w:r>
      <w:r>
        <w:t>进程状态变为运行态</w:t>
      </w:r>
      <w:r>
        <w:t>*/  </w:t>
      </w:r>
      <w:r>
        <w:br/>
        <w:t>   ready=ready-&gt;next;  /*</w:t>
      </w:r>
      <w:r>
        <w:t>就绪对列头指针后移到下一进程</w:t>
      </w:r>
      <w:r>
        <w:t>*/  </w:t>
      </w:r>
      <w:r>
        <w:br/>
        <w:t>}  </w:t>
      </w:r>
      <w:r>
        <w:br/>
        <w:t>/*</w:t>
      </w:r>
      <w:r>
        <w:t>标题输出函数</w:t>
      </w:r>
      <w:r>
        <w:t>*/  </w:t>
      </w:r>
      <w:r>
        <w:br/>
        <w:t>void prt1(char a)  </w:t>
      </w:r>
      <w:r>
        <w:br/>
        <w:t>{  </w:t>
      </w:r>
      <w:r>
        <w:br/>
        <w:t>   if(</w:t>
      </w:r>
      <w:proofErr w:type="spellStart"/>
      <w:r>
        <w:t>toupper</w:t>
      </w:r>
      <w:proofErr w:type="spellEnd"/>
      <w:r>
        <w:t>(a)==&amp;</w:t>
      </w:r>
      <w:proofErr w:type="spellStart"/>
      <w:r>
        <w:t>apos;P&amp;apos</w:t>
      </w:r>
      <w:proofErr w:type="spellEnd"/>
      <w:r>
        <w:t>;) /*</w:t>
      </w:r>
      <w:r>
        <w:t>优先数法</w:t>
      </w:r>
      <w:r>
        <w:t>*/  </w:t>
      </w:r>
      <w:r>
        <w:br/>
        <w:t>      </w:t>
      </w:r>
      <w:proofErr w:type="spellStart"/>
      <w:r>
        <w:t>printf</w:t>
      </w:r>
      <w:proofErr w:type="spellEnd"/>
      <w:r>
        <w:t>("  </w:t>
      </w:r>
      <w:r>
        <w:t>进程号</w:t>
      </w:r>
      <w:r>
        <w:t>   </w:t>
      </w:r>
      <w:proofErr w:type="spellStart"/>
      <w:r>
        <w:t>cpu</w:t>
      </w:r>
      <w:proofErr w:type="spellEnd"/>
      <w:r>
        <w:t>时间</w:t>
      </w:r>
      <w:r>
        <w:t>  </w:t>
      </w:r>
      <w:r>
        <w:t>所需时间</w:t>
      </w:r>
      <w:r>
        <w:t>  </w:t>
      </w:r>
      <w:r>
        <w:t>优先数</w:t>
      </w:r>
      <w:r>
        <w:t>    </w:t>
      </w:r>
      <w:r>
        <w:t>状态</w:t>
      </w:r>
      <w:r>
        <w:t>\n");  </w:t>
      </w:r>
      <w:r>
        <w:br/>
        <w:t>   else  </w:t>
      </w:r>
      <w:r>
        <w:br/>
        <w:t>      </w:t>
      </w:r>
      <w:proofErr w:type="spellStart"/>
      <w:r>
        <w:t>printf</w:t>
      </w:r>
      <w:proofErr w:type="spellEnd"/>
      <w:r>
        <w:t>("  </w:t>
      </w:r>
      <w:r>
        <w:t>进程号</w:t>
      </w:r>
      <w:r>
        <w:t>   </w:t>
      </w:r>
      <w:proofErr w:type="spellStart"/>
      <w:r>
        <w:t>cpu</w:t>
      </w:r>
      <w:proofErr w:type="spellEnd"/>
      <w:r>
        <w:t>时间</w:t>
      </w:r>
      <w:r>
        <w:t>  </w:t>
      </w:r>
      <w:r>
        <w:t>所需时间</w:t>
      </w:r>
      <w:r>
        <w:t>   </w:t>
      </w:r>
      <w:r>
        <w:t>记数</w:t>
      </w:r>
      <w:r>
        <w:t>   </w:t>
      </w:r>
      <w:r>
        <w:t>时间片</w:t>
      </w:r>
      <w:r>
        <w:t>       </w:t>
      </w:r>
      <w:r>
        <w:t>状态</w:t>
      </w:r>
      <w:r>
        <w:t>\n");  </w:t>
      </w:r>
      <w:r>
        <w:br/>
        <w:t>}  </w:t>
      </w:r>
      <w:r>
        <w:br/>
        <w:t>/*</w:t>
      </w:r>
      <w:r>
        <w:t>进程</w:t>
      </w:r>
      <w:r>
        <w:t>PCB</w:t>
      </w:r>
      <w:r>
        <w:t>输出</w:t>
      </w:r>
      <w:r>
        <w:t>*/  </w:t>
      </w:r>
      <w:r>
        <w:br/>
        <w:t>void prt2(char </w:t>
      </w:r>
      <w:proofErr w:type="spellStart"/>
      <w:r>
        <w:t>a,PCB</w:t>
      </w:r>
      <w:proofErr w:type="spellEnd"/>
      <w:r>
        <w:t> *q)  </w:t>
      </w:r>
      <w:r>
        <w:br/>
        <w:t>{  </w:t>
      </w:r>
      <w:r>
        <w:br/>
        <w:t>   if(</w:t>
      </w:r>
      <w:proofErr w:type="spellStart"/>
      <w:r>
        <w:t>toupper</w:t>
      </w:r>
      <w:proofErr w:type="spellEnd"/>
      <w:r>
        <w:t>(a)==&amp;</w:t>
      </w:r>
      <w:proofErr w:type="spellStart"/>
      <w:r>
        <w:t>apos;P&amp;apos</w:t>
      </w:r>
      <w:proofErr w:type="spellEnd"/>
      <w:r>
        <w:t>;)  /*</w:t>
      </w:r>
      <w:r>
        <w:t>优先数法的输出</w:t>
      </w:r>
      <w:r>
        <w:t>*/  </w:t>
      </w:r>
      <w:r>
        <w:br/>
        <w:t>      </w:t>
      </w:r>
      <w:proofErr w:type="spellStart"/>
      <w:r>
        <w:t>printf</w:t>
      </w:r>
      <w:proofErr w:type="spellEnd"/>
      <w:r>
        <w:t>("  %-10s%-10d%-10d%-10d %c\</w:t>
      </w:r>
      <w:proofErr w:type="spellStart"/>
      <w:r>
        <w:t>n",q</w:t>
      </w:r>
      <w:proofErr w:type="spellEnd"/>
      <w:r>
        <w:t>-&gt;name,  </w:t>
      </w:r>
      <w:r>
        <w:br/>
        <w:t>       q-&gt;</w:t>
      </w:r>
      <w:proofErr w:type="spellStart"/>
      <w:r>
        <w:t>cputime,q</w:t>
      </w:r>
      <w:proofErr w:type="spellEnd"/>
      <w:r>
        <w:t>-&gt;</w:t>
      </w:r>
      <w:proofErr w:type="spellStart"/>
      <w:r>
        <w:t>needtime,q</w:t>
      </w:r>
      <w:proofErr w:type="spellEnd"/>
      <w:r>
        <w:t>-&gt;</w:t>
      </w:r>
      <w:proofErr w:type="spellStart"/>
      <w:r>
        <w:t>prio,q</w:t>
      </w:r>
      <w:proofErr w:type="spellEnd"/>
      <w:r>
        <w:t>-&gt;state);  </w:t>
      </w:r>
      <w:r>
        <w:br/>
        <w:t>   else/*</w:t>
      </w:r>
      <w:r>
        <w:t>轮转法的输出</w:t>
      </w:r>
      <w:r>
        <w:t>*/  </w:t>
      </w:r>
      <w:r>
        <w:br/>
        <w:t>      </w:t>
      </w:r>
      <w:proofErr w:type="spellStart"/>
      <w:r>
        <w:t>printf</w:t>
      </w:r>
      <w:proofErr w:type="spellEnd"/>
      <w:r>
        <w:t>("  %-10s%-10d%-10d%-10d%-10d %-c\</w:t>
      </w:r>
      <w:proofErr w:type="spellStart"/>
      <w:r>
        <w:t>n",q</w:t>
      </w:r>
      <w:proofErr w:type="spellEnd"/>
      <w:r>
        <w:t>-&gt;name,  </w:t>
      </w:r>
      <w:r>
        <w:br/>
        <w:t>       q-&gt;</w:t>
      </w:r>
      <w:proofErr w:type="spellStart"/>
      <w:r>
        <w:t>cputime,q</w:t>
      </w:r>
      <w:proofErr w:type="spellEnd"/>
      <w:r>
        <w:t>-&gt;</w:t>
      </w:r>
      <w:proofErr w:type="spellStart"/>
      <w:r>
        <w:t>needtime,q</w:t>
      </w:r>
      <w:proofErr w:type="spellEnd"/>
      <w:r>
        <w:t>-&gt;</w:t>
      </w:r>
      <w:proofErr w:type="spellStart"/>
      <w:r>
        <w:t>count,q</w:t>
      </w:r>
      <w:proofErr w:type="spellEnd"/>
      <w:r>
        <w:t>-&gt;</w:t>
      </w:r>
      <w:proofErr w:type="spellStart"/>
      <w:r>
        <w:t>round,q</w:t>
      </w:r>
      <w:proofErr w:type="spellEnd"/>
      <w:r>
        <w:t>-&gt;state);  </w:t>
      </w:r>
      <w:r>
        <w:br/>
        <w:t>}  </w:t>
      </w:r>
      <w:r>
        <w:br/>
        <w:t>/*</w:t>
      </w:r>
      <w:r>
        <w:t>输出函数</w:t>
      </w:r>
      <w:r>
        <w:t>*/  </w:t>
      </w:r>
      <w:r>
        <w:br/>
        <w:t>void </w:t>
      </w:r>
      <w:proofErr w:type="spellStart"/>
      <w:r>
        <w:t>prt</w:t>
      </w:r>
      <w:proofErr w:type="spellEnd"/>
      <w:r>
        <w:t>(char algo)  </w:t>
      </w:r>
      <w:r>
        <w:br/>
        <w:t>{  </w:t>
      </w:r>
      <w:r>
        <w:br/>
      </w:r>
      <w:r>
        <w:lastRenderedPageBreak/>
        <w:t>   PCB *p;  </w:t>
      </w:r>
      <w:r>
        <w:br/>
        <w:t>   prt1(algo);  /*</w:t>
      </w:r>
      <w:r>
        <w:t>输出标题</w:t>
      </w:r>
      <w:r>
        <w:t>*/  </w:t>
      </w:r>
      <w:r>
        <w:br/>
        <w:t>   if(run!=NULL) /*</w:t>
      </w:r>
      <w:r>
        <w:t>如果运行指针不空</w:t>
      </w:r>
      <w:r>
        <w:t>*/  </w:t>
      </w:r>
      <w:r>
        <w:br/>
        <w:t>      prt2(</w:t>
      </w:r>
      <w:proofErr w:type="spellStart"/>
      <w:r>
        <w:t>algo,run</w:t>
      </w:r>
      <w:proofErr w:type="spellEnd"/>
      <w:r>
        <w:t>); /*</w:t>
      </w:r>
      <w:r>
        <w:t>输出当前正在运行的</w:t>
      </w:r>
      <w:r>
        <w:t>PCB*/  </w:t>
      </w:r>
      <w:r>
        <w:br/>
        <w:t>   p=ready;  /*</w:t>
      </w:r>
      <w:r>
        <w:t>输出就绪队列</w:t>
      </w:r>
      <w:r>
        <w:t>PCB*/  </w:t>
      </w:r>
      <w:r>
        <w:br/>
        <w:t>   while(p!=NULL)  </w:t>
      </w:r>
      <w:r>
        <w:br/>
        <w:t>   {  </w:t>
      </w:r>
      <w:r>
        <w:br/>
        <w:t>      prt2(</w:t>
      </w:r>
      <w:proofErr w:type="spellStart"/>
      <w:r>
        <w:t>algo,p</w:t>
      </w:r>
      <w:proofErr w:type="spellEnd"/>
      <w:r>
        <w:t>);  </w:t>
      </w:r>
      <w:r>
        <w:br/>
        <w:t>      p=p-&gt;next;  </w:t>
      </w:r>
      <w:r>
        <w:br/>
        <w:t>   }  </w:t>
      </w:r>
      <w:r>
        <w:br/>
        <w:t>   p=finish;  /*</w:t>
      </w:r>
      <w:r>
        <w:t>输出完成队列的</w:t>
      </w:r>
      <w:r>
        <w:t>PCB*/  </w:t>
      </w:r>
      <w:r>
        <w:br/>
        <w:t>   while(p!=NULL)  </w:t>
      </w:r>
      <w:r>
        <w:br/>
        <w:t>   {  </w:t>
      </w:r>
      <w:r>
        <w:br/>
        <w:t>      prt2(</w:t>
      </w:r>
      <w:proofErr w:type="spellStart"/>
      <w:r>
        <w:t>algo,p</w:t>
      </w:r>
      <w:proofErr w:type="spellEnd"/>
      <w:r>
        <w:t>);  </w:t>
      </w:r>
      <w:r>
        <w:br/>
        <w:t>      p=p-&gt;next;  </w:t>
      </w:r>
      <w:r>
        <w:br/>
        <w:t>   }  </w:t>
      </w:r>
      <w:r>
        <w:br/>
        <w:t>   </w:t>
      </w:r>
      <w:proofErr w:type="spellStart"/>
      <w:r>
        <w:t>getchar</w:t>
      </w:r>
      <w:proofErr w:type="spellEnd"/>
      <w:r>
        <w:t>();  /*</w:t>
      </w:r>
      <w:r>
        <w:t>压任意键继续</w:t>
      </w:r>
      <w:r>
        <w:t>*/  </w:t>
      </w:r>
      <w:r>
        <w:br/>
        <w:t>}  </w:t>
      </w:r>
      <w:r>
        <w:br/>
        <w:t>/*</w:t>
      </w:r>
      <w:r>
        <w:t>优先数的插入算法</w:t>
      </w:r>
      <w:r>
        <w:t>*/  </w:t>
      </w:r>
      <w:r>
        <w:br/>
        <w:t>insert1(PCB *q)  </w:t>
      </w:r>
      <w:r>
        <w:br/>
        <w:t>{  </w:t>
      </w:r>
      <w:r>
        <w:br/>
        <w:t>   PCB *p1,*s,*r;  </w:t>
      </w:r>
      <w:r>
        <w:br/>
        <w:t>   int b;  </w:t>
      </w:r>
      <w:r>
        <w:br/>
        <w:t>   s=q;  /*</w:t>
      </w:r>
      <w:r>
        <w:t>待插入的</w:t>
      </w:r>
      <w:r>
        <w:t>PCB</w:t>
      </w:r>
      <w:r>
        <w:t>指针</w:t>
      </w:r>
      <w:r>
        <w:t>*/  </w:t>
      </w:r>
      <w:r>
        <w:br/>
        <w:t>   p1=ready; /*</w:t>
      </w:r>
      <w:r>
        <w:t>就绪队列头指针</w:t>
      </w:r>
      <w:r>
        <w:t>*/  </w:t>
      </w:r>
      <w:r>
        <w:br/>
        <w:t>   r=p1; /*r</w:t>
      </w:r>
      <w:r>
        <w:t>做</w:t>
      </w:r>
      <w:r>
        <w:t>p1</w:t>
      </w:r>
      <w:r>
        <w:t>的前驱指针</w:t>
      </w:r>
      <w:r>
        <w:t>*/  </w:t>
      </w:r>
      <w:r>
        <w:br/>
        <w:t>   b=1;  </w:t>
      </w:r>
      <w:r>
        <w:br/>
        <w:t>   while((p1!=NULL)&amp;&amp;b)  /*</w:t>
      </w:r>
      <w:r>
        <w:t>根据优先数确定插入位置</w:t>
      </w:r>
      <w:r>
        <w:t>*/  </w:t>
      </w:r>
      <w:r>
        <w:br/>
        <w:t>      if(p1-&gt;</w:t>
      </w:r>
      <w:proofErr w:type="spellStart"/>
      <w:r>
        <w:t>prio</w:t>
      </w:r>
      <w:proofErr w:type="spellEnd"/>
      <w:r>
        <w:t>&gt;=s-&gt;</w:t>
      </w:r>
      <w:proofErr w:type="spellStart"/>
      <w:r>
        <w:t>prio</w:t>
      </w:r>
      <w:proofErr w:type="spellEnd"/>
      <w:r>
        <w:t>)  </w:t>
      </w:r>
      <w:r>
        <w:br/>
        <w:t>      {  </w:t>
      </w:r>
      <w:r>
        <w:br/>
        <w:t>     r=p1;  </w:t>
      </w:r>
      <w:r>
        <w:br/>
        <w:t>     p1=p1-&gt;next;  </w:t>
      </w:r>
      <w:r>
        <w:br/>
        <w:t>      }  </w:t>
      </w:r>
      <w:r>
        <w:br/>
        <w:t>      else  </w:t>
      </w:r>
      <w:r>
        <w:br/>
        <w:t>     b=0;  </w:t>
      </w:r>
      <w:r>
        <w:br/>
        <w:t>   if(r!=p1)  /*</w:t>
      </w:r>
      <w:r>
        <w:t>如果条件成立说明插入在</w:t>
      </w:r>
      <w:r>
        <w:t>r</w:t>
      </w:r>
      <w:r>
        <w:t>与</w:t>
      </w:r>
      <w:r>
        <w:t>p1</w:t>
      </w:r>
      <w:r>
        <w:t>之间</w:t>
      </w:r>
      <w:r>
        <w:t>*/  </w:t>
      </w:r>
      <w:r>
        <w:br/>
        <w:t>   {  </w:t>
      </w:r>
      <w:r>
        <w:br/>
        <w:t>      r-&gt;next=s;  </w:t>
      </w:r>
      <w:r>
        <w:br/>
        <w:t>      s-&gt;next=p1;  </w:t>
      </w:r>
      <w:r>
        <w:br/>
        <w:t>   }  </w:t>
      </w:r>
      <w:r>
        <w:br/>
        <w:t>   else  </w:t>
      </w:r>
      <w:r>
        <w:br/>
        <w:t>   {  </w:t>
      </w:r>
      <w:r>
        <w:br/>
        <w:t>      s-&gt;next=p1;  /*</w:t>
      </w:r>
      <w:r>
        <w:t>否则插入在就绪队列的头</w:t>
      </w:r>
      <w:r>
        <w:t>*/  </w:t>
      </w:r>
      <w:r>
        <w:br/>
        <w:t>      ready=s;  </w:t>
      </w:r>
      <w:r>
        <w:br/>
      </w:r>
      <w:r>
        <w:lastRenderedPageBreak/>
        <w:t>   }  </w:t>
      </w:r>
      <w:r>
        <w:br/>
        <w:t>}  </w:t>
      </w:r>
      <w:r>
        <w:br/>
        <w:t>/*</w:t>
      </w:r>
      <w:r>
        <w:t>优先数创建初始</w:t>
      </w:r>
      <w:r>
        <w:t>PCB</w:t>
      </w:r>
      <w:r>
        <w:t>信息</w:t>
      </w:r>
      <w:r>
        <w:t>*/  </w:t>
      </w:r>
      <w:r>
        <w:br/>
        <w:t>void create(char </w:t>
      </w:r>
      <w:proofErr w:type="spellStart"/>
      <w:r>
        <w:t>alg</w:t>
      </w:r>
      <w:proofErr w:type="spellEnd"/>
      <w:r>
        <w:t>)  </w:t>
      </w:r>
      <w:r>
        <w:br/>
        <w:t>{  </w:t>
      </w:r>
      <w:r>
        <w:br/>
        <w:t>   PCB *p;  </w:t>
      </w:r>
      <w:r>
        <w:br/>
        <w:t>   int </w:t>
      </w:r>
      <w:proofErr w:type="spellStart"/>
      <w:r>
        <w:t>i,time</w:t>
      </w:r>
      <w:proofErr w:type="spellEnd"/>
      <w:r>
        <w:t>;  </w:t>
      </w:r>
      <w:r>
        <w:br/>
        <w:t>   char </w:t>
      </w:r>
      <w:proofErr w:type="spellStart"/>
      <w:r>
        <w:t>na</w:t>
      </w:r>
      <w:proofErr w:type="spellEnd"/>
      <w:r>
        <w:t>[10];  </w:t>
      </w:r>
      <w:r>
        <w:br/>
        <w:t>   ready=NULL; /*</w:t>
      </w:r>
      <w:r>
        <w:t>就绪队列头指针</w:t>
      </w:r>
      <w:r>
        <w:t>*/  </w:t>
      </w:r>
      <w:r>
        <w:br/>
        <w:t>   finish=NULL;  /*</w:t>
      </w:r>
      <w:r>
        <w:t>完成队列头指针</w:t>
      </w:r>
      <w:r>
        <w:t>*/  </w:t>
      </w:r>
      <w:r>
        <w:br/>
        <w:t>   run=NULL; /*</w:t>
      </w:r>
      <w:r>
        <w:t>运行队列指针</w:t>
      </w:r>
      <w:r>
        <w:t>*/  </w:t>
      </w:r>
      <w:r>
        <w:br/>
        <w:t>   </w:t>
      </w:r>
      <w:proofErr w:type="spellStart"/>
      <w:r>
        <w:t>printf</w:t>
      </w:r>
      <w:proofErr w:type="spellEnd"/>
      <w:r>
        <w:t>("</w:t>
      </w:r>
      <w:r>
        <w:t>输入进程号和运行时间：</w:t>
      </w:r>
      <w:r>
        <w:t>\n"); /*</w:t>
      </w:r>
      <w:r>
        <w:t>输入进程标识和所需时间创建</w:t>
      </w:r>
      <w:r>
        <w:t>PCB*/  </w:t>
      </w:r>
      <w:r>
        <w:br/>
        <w:t>   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  </w:t>
      </w:r>
      <w:r>
        <w:br/>
        <w:t>   {  </w:t>
      </w:r>
      <w:r>
        <w:br/>
        <w:t>      p=(PCB *)malloc(</w:t>
      </w:r>
      <w:proofErr w:type="spellStart"/>
      <w:r>
        <w:t>sizeof</w:t>
      </w:r>
      <w:proofErr w:type="spellEnd"/>
      <w:r>
        <w:t>(PCB));  </w:t>
      </w:r>
      <w:r>
        <w:br/>
        <w:t>      </w:t>
      </w:r>
      <w:proofErr w:type="spellStart"/>
      <w:r>
        <w:t>scanf</w:t>
      </w:r>
      <w:proofErr w:type="spellEnd"/>
      <w:r>
        <w:t>("%s",</w:t>
      </w:r>
      <w:proofErr w:type="spellStart"/>
      <w:r>
        <w:t>na</w:t>
      </w:r>
      <w:proofErr w:type="spellEnd"/>
      <w:r>
        <w:t>);  </w:t>
      </w:r>
      <w:r>
        <w:br/>
        <w:t>      </w:t>
      </w:r>
      <w:proofErr w:type="spellStart"/>
      <w:r>
        <w:t>scanf</w:t>
      </w:r>
      <w:proofErr w:type="spellEnd"/>
      <w:r>
        <w:t>("%</w:t>
      </w:r>
      <w:proofErr w:type="spellStart"/>
      <w:r>
        <w:t>d",&amp;time</w:t>
      </w:r>
      <w:proofErr w:type="spellEnd"/>
      <w:r>
        <w:t>);  </w:t>
      </w:r>
      <w:r>
        <w:br/>
        <w:t>      </w:t>
      </w:r>
      <w:proofErr w:type="spellStart"/>
      <w:r>
        <w:t>strcpy</w:t>
      </w:r>
      <w:proofErr w:type="spellEnd"/>
      <w:r>
        <w:t>(p-&gt;</w:t>
      </w:r>
      <w:proofErr w:type="spellStart"/>
      <w:r>
        <w:t>name,na</w:t>
      </w:r>
      <w:proofErr w:type="spellEnd"/>
      <w:r>
        <w:t>);  </w:t>
      </w:r>
      <w:r>
        <w:br/>
        <w:t>      p-&gt;</w:t>
      </w:r>
      <w:proofErr w:type="spellStart"/>
      <w:r>
        <w:t>cputime</w:t>
      </w:r>
      <w:proofErr w:type="spellEnd"/>
      <w:r>
        <w:t>=0;  </w:t>
      </w:r>
      <w:r>
        <w:br/>
        <w:t>      p-&gt;</w:t>
      </w:r>
      <w:proofErr w:type="spellStart"/>
      <w:r>
        <w:t>needtime</w:t>
      </w:r>
      <w:proofErr w:type="spellEnd"/>
      <w:r>
        <w:t>=time;  </w:t>
      </w:r>
      <w:r>
        <w:br/>
        <w:t>      p-&gt;state=&amp;</w:t>
      </w:r>
      <w:proofErr w:type="spellStart"/>
      <w:r>
        <w:t>apos;w&amp;apos</w:t>
      </w:r>
      <w:proofErr w:type="spellEnd"/>
      <w:r>
        <w:t>;;  </w:t>
      </w:r>
      <w:r>
        <w:br/>
        <w:t>      p-&gt;</w:t>
      </w:r>
      <w:proofErr w:type="spellStart"/>
      <w:r>
        <w:t>prio</w:t>
      </w:r>
      <w:proofErr w:type="spellEnd"/>
      <w:r>
        <w:t>=50-time;  </w:t>
      </w:r>
      <w:r>
        <w:br/>
        <w:t>      if(ready!=NULL) /*</w:t>
      </w:r>
      <w:r>
        <w:t>就绪队列不空调用插入函数插入</w:t>
      </w:r>
      <w:r>
        <w:t>*/  </w:t>
      </w:r>
      <w:r>
        <w:br/>
        <w:t>     insert1(p);  </w:t>
      </w:r>
      <w:r>
        <w:br/>
        <w:t>      else  </w:t>
      </w:r>
      <w:r>
        <w:br/>
        <w:t>      {  </w:t>
      </w:r>
      <w:r>
        <w:br/>
        <w:t>     p-&gt;next=ready; /*</w:t>
      </w:r>
      <w:r>
        <w:t>创建就绪队列的第一个</w:t>
      </w:r>
      <w:r>
        <w:t>PCB*/  </w:t>
      </w:r>
      <w:r>
        <w:br/>
        <w:t>     ready=p;  </w:t>
      </w:r>
      <w:r>
        <w:br/>
        <w:t>      }  </w:t>
      </w:r>
      <w:r>
        <w:br/>
        <w:t>   }  </w:t>
      </w:r>
      <w:r>
        <w:br/>
        <w:t>   </w:t>
      </w:r>
      <w:proofErr w:type="spellStart"/>
      <w:r>
        <w:t>printf</w:t>
      </w:r>
      <w:proofErr w:type="spellEnd"/>
      <w:r>
        <w:t>("          </w:t>
      </w:r>
      <w:r>
        <w:t>优先数算法输出信息</w:t>
      </w:r>
      <w:r>
        <w:t>:\n");  </w:t>
      </w:r>
      <w:r>
        <w:br/>
        <w:t>   printf("************************************************\n");  </w:t>
      </w:r>
      <w:r>
        <w:br/>
        <w:t>   </w:t>
      </w:r>
      <w:proofErr w:type="spellStart"/>
      <w:r>
        <w:t>prt</w:t>
      </w:r>
      <w:proofErr w:type="spellEnd"/>
      <w:r>
        <w:t>(</w:t>
      </w:r>
      <w:proofErr w:type="spellStart"/>
      <w:r>
        <w:t>alg</w:t>
      </w:r>
      <w:proofErr w:type="spellEnd"/>
      <w:r>
        <w:t>);  /*</w:t>
      </w:r>
      <w:r>
        <w:t>输出进程</w:t>
      </w:r>
      <w:r>
        <w:t>PCB</w:t>
      </w:r>
      <w:r>
        <w:t>信息</w:t>
      </w:r>
      <w:r>
        <w:t>*/  </w:t>
      </w:r>
      <w:r>
        <w:br/>
        <w:t>   run=ready; /*</w:t>
      </w:r>
      <w:r>
        <w:t>将就绪队列的第一个进程投入运行</w:t>
      </w:r>
      <w:r>
        <w:t>*/  </w:t>
      </w:r>
      <w:r>
        <w:br/>
        <w:t>   ready=ready-&gt;next;  </w:t>
      </w:r>
      <w:r>
        <w:br/>
        <w:t>   run-&gt;state=&amp;</w:t>
      </w:r>
      <w:proofErr w:type="spellStart"/>
      <w:r>
        <w:t>apos;R&amp;apos</w:t>
      </w:r>
      <w:proofErr w:type="spellEnd"/>
      <w:r>
        <w:t>;;  </w:t>
      </w:r>
      <w:r>
        <w:br/>
        <w:t>}  </w:t>
      </w:r>
      <w:r>
        <w:br/>
        <w:t>/*</w:t>
      </w:r>
      <w:r>
        <w:t>优先数调度算法</w:t>
      </w:r>
      <w:r>
        <w:t>*/  </w:t>
      </w:r>
      <w:r>
        <w:br/>
        <w:t>priority(char </w:t>
      </w:r>
      <w:proofErr w:type="spellStart"/>
      <w:r>
        <w:t>alg</w:t>
      </w:r>
      <w:proofErr w:type="spellEnd"/>
      <w:r>
        <w:t>)  </w:t>
      </w:r>
      <w:r>
        <w:br/>
        <w:t>{  </w:t>
      </w:r>
      <w:r>
        <w:br/>
        <w:t>   while(run!=NULL)  /*</w:t>
      </w:r>
      <w:r>
        <w:t>当运行队列不空时，有进程正在运行</w:t>
      </w:r>
      <w:r>
        <w:t>*/  </w:t>
      </w:r>
      <w:r>
        <w:br/>
        <w:t>   {  </w:t>
      </w:r>
      <w:r>
        <w:br/>
        <w:t>      run-&gt;</w:t>
      </w:r>
      <w:proofErr w:type="spellStart"/>
      <w:r>
        <w:t>cputime</w:t>
      </w:r>
      <w:proofErr w:type="spellEnd"/>
      <w:r>
        <w:t>=run-&gt;cputime+1;  </w:t>
      </w:r>
      <w:r>
        <w:br/>
        <w:t>      run-&gt;</w:t>
      </w:r>
      <w:proofErr w:type="spellStart"/>
      <w:r>
        <w:t>needtime</w:t>
      </w:r>
      <w:proofErr w:type="spellEnd"/>
      <w:r>
        <w:t>=run-&gt;needtime-1;  </w:t>
      </w:r>
      <w:r>
        <w:br/>
      </w:r>
      <w:r>
        <w:lastRenderedPageBreak/>
        <w:t>      run-&gt;</w:t>
      </w:r>
      <w:proofErr w:type="spellStart"/>
      <w:r>
        <w:t>prio</w:t>
      </w:r>
      <w:proofErr w:type="spellEnd"/>
      <w:r>
        <w:t>=run-&gt;prio-3; /*</w:t>
      </w:r>
      <w:r>
        <w:t>每运行一次优先数降低</w:t>
      </w:r>
      <w:r>
        <w:t>3</w:t>
      </w:r>
      <w:r>
        <w:t>个单位</w:t>
      </w:r>
      <w:r>
        <w:t>*/  </w:t>
      </w:r>
      <w:r>
        <w:br/>
        <w:t>      PCB *p;</w:t>
      </w:r>
      <w:r>
        <w:br/>
        <w:t>      p=ready;</w:t>
      </w:r>
      <w:r>
        <w:br/>
        <w:t>      while(p!=NULL)  </w:t>
      </w:r>
      <w:r>
        <w:br/>
        <w:t>      {  </w:t>
      </w:r>
      <w:r>
        <w:br/>
        <w:t>          p-&gt;</w:t>
      </w:r>
      <w:proofErr w:type="spellStart"/>
      <w:r>
        <w:t>prio</w:t>
      </w:r>
      <w:proofErr w:type="spellEnd"/>
      <w:r>
        <w:t>=p-&gt;prio+1; /*</w:t>
      </w:r>
      <w:r>
        <w:t>每等待一次优先数升高</w:t>
      </w:r>
      <w:r>
        <w:t>1</w:t>
      </w:r>
      <w:r>
        <w:t>个单位</w:t>
      </w:r>
      <w:r>
        <w:t>*/    </w:t>
      </w:r>
      <w:r>
        <w:br/>
        <w:t>          p=p-&gt;next;  </w:t>
      </w:r>
      <w:r>
        <w:br/>
        <w:t>      }  </w:t>
      </w:r>
      <w:r>
        <w:br/>
        <w:t>      if(run-&gt;</w:t>
      </w:r>
      <w:proofErr w:type="spellStart"/>
      <w:r>
        <w:t>needtime</w:t>
      </w:r>
      <w:proofErr w:type="spellEnd"/>
      <w:r>
        <w:t>==0)  /*</w:t>
      </w:r>
      <w:r>
        <w:t>如所需时间为</w:t>
      </w:r>
      <w:r>
        <w:t>0</w:t>
      </w:r>
      <w:r>
        <w:t>将其插入完成队列</w:t>
      </w:r>
      <w:r>
        <w:t>*/  </w:t>
      </w:r>
      <w:r>
        <w:br/>
        <w:t>      {  </w:t>
      </w:r>
      <w:r>
        <w:br/>
        <w:t>         run-&gt;next=finish;  </w:t>
      </w:r>
      <w:r>
        <w:br/>
        <w:t>         finish=run;  </w:t>
      </w:r>
      <w:r>
        <w:br/>
        <w:t>         run-&gt;state=&amp;</w:t>
      </w:r>
      <w:proofErr w:type="spellStart"/>
      <w:r>
        <w:t>apos;F&amp;apos</w:t>
      </w:r>
      <w:proofErr w:type="spellEnd"/>
      <w:r>
        <w:t>;;  /*</w:t>
      </w:r>
      <w:r>
        <w:t>置状态为完成态</w:t>
      </w:r>
      <w:r>
        <w:t>*/  </w:t>
      </w:r>
      <w:r>
        <w:br/>
        <w:t>         run=NULL;  /*</w:t>
      </w:r>
      <w:r>
        <w:t>运行队列头指针为空</w:t>
      </w:r>
      <w:r>
        <w:t>*/  </w:t>
      </w:r>
      <w:r>
        <w:br/>
        <w:t>         if(ready!=NULL) /*</w:t>
      </w:r>
      <w:r>
        <w:t>如就绪队列不空</w:t>
      </w:r>
      <w:r>
        <w:t>*/ </w:t>
      </w:r>
      <w:r>
        <w:br/>
        <w:t>         {  </w:t>
      </w:r>
      <w:r>
        <w:br/>
        <w:t>            </w:t>
      </w:r>
      <w:proofErr w:type="spellStart"/>
      <w:r>
        <w:t>firstin</w:t>
      </w:r>
      <w:proofErr w:type="spellEnd"/>
      <w:r>
        <w:t>(); /*</w:t>
      </w:r>
      <w:r>
        <w:t>将就绪对列的第一个进程投入运行</w:t>
      </w:r>
      <w:r>
        <w:t>*/  </w:t>
      </w:r>
      <w:r>
        <w:br/>
        <w:t>         }</w:t>
      </w:r>
      <w:r>
        <w:br/>
        <w:t>      }  </w:t>
      </w:r>
      <w:r>
        <w:br/>
        <w:t>      else /*</w:t>
      </w:r>
      <w:r>
        <w:t>没有运行完同时优先数不是最大，则将其变为就绪态插入到就绪队列</w:t>
      </w:r>
      <w:r>
        <w:t>*/  </w:t>
      </w:r>
      <w:r>
        <w:br/>
        <w:t>     if((ready!=NULL)&amp;&amp;(run-&gt;</w:t>
      </w:r>
      <w:proofErr w:type="spellStart"/>
      <w:r>
        <w:t>prio</w:t>
      </w:r>
      <w:proofErr w:type="spellEnd"/>
      <w:r>
        <w:t>&lt;ready-&gt;</w:t>
      </w:r>
      <w:proofErr w:type="spellStart"/>
      <w:r>
        <w:t>prio</w:t>
      </w:r>
      <w:proofErr w:type="spellEnd"/>
      <w:r>
        <w:t>))  </w:t>
      </w:r>
      <w:r>
        <w:br/>
        <w:t>     {  </w:t>
      </w:r>
      <w:r>
        <w:br/>
        <w:t>        run-&gt;state=&amp;</w:t>
      </w:r>
      <w:proofErr w:type="spellStart"/>
      <w:r>
        <w:t>apos;W&amp;apos</w:t>
      </w:r>
      <w:proofErr w:type="spellEnd"/>
      <w:r>
        <w:t>;;  </w:t>
      </w:r>
      <w:r>
        <w:br/>
        <w:t>        insert1(run);  </w:t>
      </w:r>
      <w:r>
        <w:br/>
        <w:t>        </w:t>
      </w:r>
      <w:proofErr w:type="spellStart"/>
      <w:r>
        <w:t>firstin</w:t>
      </w:r>
      <w:proofErr w:type="spellEnd"/>
      <w:r>
        <w:t>(); /*</w:t>
      </w:r>
      <w:r>
        <w:t>将就绪队列的第一个进程投入运行</w:t>
      </w:r>
      <w:r>
        <w:t>*/  </w:t>
      </w:r>
      <w:r>
        <w:br/>
        <w:t>     }  </w:t>
      </w:r>
      <w:r>
        <w:br/>
        <w:t>      </w:t>
      </w:r>
      <w:proofErr w:type="spellStart"/>
      <w:r>
        <w:t>prt</w:t>
      </w:r>
      <w:proofErr w:type="spellEnd"/>
      <w:r>
        <w:t>(</w:t>
      </w:r>
      <w:proofErr w:type="spellStart"/>
      <w:r>
        <w:t>alg</w:t>
      </w:r>
      <w:proofErr w:type="spellEnd"/>
      <w:r>
        <w:t>); /*</w:t>
      </w:r>
      <w:r>
        <w:t>输出进程</w:t>
      </w:r>
      <w:r>
        <w:t>PCB</w:t>
      </w:r>
      <w:r>
        <w:t>信息</w:t>
      </w:r>
      <w:r>
        <w:t>*/  </w:t>
      </w:r>
      <w:r>
        <w:br/>
        <w:t>   }  </w:t>
      </w:r>
      <w:r>
        <w:br/>
        <w:t>}  </w:t>
      </w:r>
      <w:r>
        <w:br/>
        <w:t>/*</w:t>
      </w:r>
      <w:r>
        <w:t>主函数</w:t>
      </w:r>
      <w:r>
        <w:t>*/  </w:t>
      </w:r>
      <w:r>
        <w:br/>
        <w:t>main()  </w:t>
      </w:r>
      <w:r>
        <w:br/>
        <w:t>{  </w:t>
      </w:r>
      <w:r>
        <w:br/>
        <w:t>   char algo;  /*</w:t>
      </w:r>
      <w:r>
        <w:t>算法标记</w:t>
      </w:r>
      <w:r>
        <w:t>*/  </w:t>
      </w:r>
      <w:r>
        <w:br/>
        <w:t>   </w:t>
      </w:r>
      <w:proofErr w:type="spellStart"/>
      <w:r>
        <w:t>printf</w:t>
      </w:r>
      <w:proofErr w:type="spellEnd"/>
      <w:r>
        <w:t>("</w:t>
      </w:r>
      <w:r>
        <w:t>输入</w:t>
      </w:r>
      <w:r>
        <w:t>P</w:t>
      </w:r>
      <w:r>
        <w:t>确定算法：优先数算法</w:t>
      </w:r>
      <w:r>
        <w:t>\n");  </w:t>
      </w:r>
      <w:r>
        <w:br/>
        <w:t>   </w:t>
      </w:r>
      <w:proofErr w:type="spellStart"/>
      <w:r>
        <w:t>scanf</w:t>
      </w:r>
      <w:proofErr w:type="spellEnd"/>
      <w:r>
        <w:t>("%</w:t>
      </w:r>
      <w:proofErr w:type="spellStart"/>
      <w:r>
        <w:t>c",&amp;algo</w:t>
      </w:r>
      <w:proofErr w:type="spellEnd"/>
      <w:r>
        <w:t>); /*</w:t>
      </w:r>
      <w:r>
        <w:t>输入字符确定算法</w:t>
      </w:r>
      <w:r>
        <w:t>*/  </w:t>
      </w:r>
      <w:r>
        <w:br/>
        <w:t>   </w:t>
      </w:r>
      <w:proofErr w:type="spellStart"/>
      <w:r>
        <w:t>printf</w:t>
      </w:r>
      <w:proofErr w:type="spellEnd"/>
      <w:r>
        <w:t>("</w:t>
      </w:r>
      <w:r>
        <w:t>输入进程数：</w:t>
      </w:r>
      <w:r>
        <w:t>\n");  </w:t>
      </w:r>
      <w:r>
        <w:br/>
        <w:t>   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 /*</w:t>
      </w:r>
      <w:r>
        <w:t>输入进程数</w:t>
      </w:r>
      <w:r>
        <w:t>*/  </w:t>
      </w:r>
      <w:r>
        <w:br/>
        <w:t>   if(algo==&amp;</w:t>
      </w:r>
      <w:proofErr w:type="spellStart"/>
      <w:r>
        <w:t>apos;P&amp;apos</w:t>
      </w:r>
      <w:proofErr w:type="spellEnd"/>
      <w:r>
        <w:t>;||algo==&amp;</w:t>
      </w:r>
      <w:proofErr w:type="spellStart"/>
      <w:r>
        <w:t>apos;p&amp;apos</w:t>
      </w:r>
      <w:proofErr w:type="spellEnd"/>
      <w:r>
        <w:t>;)  </w:t>
      </w:r>
      <w:r>
        <w:br/>
        <w:t>   {  </w:t>
      </w:r>
      <w:r>
        <w:br/>
        <w:t>      create(algo); /*</w:t>
      </w:r>
      <w:r>
        <w:t>优先数法</w:t>
      </w:r>
      <w:r>
        <w:t>*/  </w:t>
      </w:r>
      <w:r>
        <w:br/>
        <w:t>      priority(algo);  </w:t>
      </w:r>
      <w:r>
        <w:br/>
        <w:t>   } </w:t>
      </w:r>
      <w:r>
        <w:br/>
        <w:t>}</w:t>
      </w:r>
      <w:bookmarkStart w:id="0" w:name="_GoBack"/>
      <w:bookmarkEnd w:id="0"/>
    </w:p>
    <w:sectPr w:rsidR="009A0CB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F"/>
    <w:rsid w:val="009A0CBB"/>
    <w:rsid w:val="00B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D8492-B147-42D6-890C-612CA66D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卫 朵</cp:lastModifiedBy>
  <cp:revision>1</cp:revision>
  <dcterms:created xsi:type="dcterms:W3CDTF">2019-12-27T06:26:00Z</dcterms:created>
  <dcterms:modified xsi:type="dcterms:W3CDTF">2019-12-27T06:27:00Z</dcterms:modified>
</cp:coreProperties>
</file>