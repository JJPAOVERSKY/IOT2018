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EF6" w:rsidRDefault="00DF0DD3">
      <w:r>
        <w:t>#define </w:t>
      </w:r>
      <w:proofErr w:type="spellStart"/>
      <w:r>
        <w:t>MaxSize</w:t>
      </w:r>
      <w:proofErr w:type="spellEnd"/>
      <w:r>
        <w:t> 5 </w:t>
      </w:r>
      <w:r>
        <w:br/>
        <w:t>#include&lt;</w:t>
      </w:r>
      <w:proofErr w:type="spellStart"/>
      <w:r>
        <w:t>stdio.h</w:t>
      </w:r>
      <w:proofErr w:type="spellEnd"/>
      <w:r>
        <w:t>&gt; </w:t>
      </w:r>
      <w:r>
        <w:br/>
        <w:t>#include&lt;</w:t>
      </w:r>
      <w:proofErr w:type="spellStart"/>
      <w:r>
        <w:t>malloc.h</w:t>
      </w:r>
      <w:proofErr w:type="spellEnd"/>
      <w:r>
        <w:t>&gt; </w:t>
      </w:r>
      <w:r>
        <w:br/>
        <w:t>struct queue{ </w:t>
      </w:r>
      <w:r>
        <w:br/>
        <w:t>int </w:t>
      </w:r>
      <w:proofErr w:type="spellStart"/>
      <w:r>
        <w:t>qu</w:t>
      </w:r>
      <w:proofErr w:type="spellEnd"/>
      <w:r>
        <w:t>[</w:t>
      </w:r>
      <w:proofErr w:type="spellStart"/>
      <w:r>
        <w:t>MaxSize</w:t>
      </w:r>
      <w:proofErr w:type="spellEnd"/>
      <w:r>
        <w:t>]; </w:t>
      </w:r>
      <w:r>
        <w:br/>
        <w:t>int front; </w:t>
      </w:r>
      <w:r>
        <w:br/>
        <w:t>int rear; </w:t>
      </w:r>
      <w:r>
        <w:br/>
        <w:t>int tag; //front==rear</w:t>
      </w:r>
      <w:r>
        <w:t>时表示队列满或空的标志：</w:t>
      </w:r>
      <w:r>
        <w:t>tag==1</w:t>
      </w:r>
      <w:r>
        <w:t>表示满，</w:t>
      </w:r>
      <w:r>
        <w:t>tag==0</w:t>
      </w:r>
      <w:r>
        <w:t>表示空</w:t>
      </w:r>
      <w:r>
        <w:t> </w:t>
      </w:r>
      <w:r>
        <w:br/>
        <w:t>}; </w:t>
      </w:r>
      <w:r>
        <w:br/>
        <w:t>struct queue *</w:t>
      </w:r>
      <w:proofErr w:type="spellStart"/>
      <w:r>
        <w:t>InitQu</w:t>
      </w:r>
      <w:proofErr w:type="spellEnd"/>
      <w:r>
        <w:t>() </w:t>
      </w:r>
      <w:r>
        <w:br/>
        <w:t>{struct queue *q; </w:t>
      </w:r>
      <w:r>
        <w:br/>
        <w:t>q=(struct queue *)malloc(</w:t>
      </w:r>
      <w:proofErr w:type="spellStart"/>
      <w:r>
        <w:t>sizeof</w:t>
      </w:r>
      <w:proofErr w:type="spellEnd"/>
      <w:r>
        <w:t>(struct queue));//</w:t>
      </w:r>
      <w:r>
        <w:t>分配空间</w:t>
      </w:r>
      <w:r>
        <w:t> </w:t>
      </w:r>
      <w:r>
        <w:br/>
        <w:t>q-&gt;front=0; </w:t>
      </w:r>
      <w:r>
        <w:br/>
        <w:t>q-&gt;rear=0; </w:t>
      </w:r>
      <w:r>
        <w:br/>
        <w:t>q-&gt;tag=0; </w:t>
      </w:r>
      <w:r>
        <w:br/>
        <w:t>return q; </w:t>
      </w:r>
      <w:r>
        <w:br/>
        <w:t>} </w:t>
      </w:r>
      <w:r>
        <w:br/>
        <w:t>int </w:t>
      </w:r>
      <w:proofErr w:type="spellStart"/>
      <w:r>
        <w:t>EnQu</w:t>
      </w:r>
      <w:proofErr w:type="spellEnd"/>
      <w:r>
        <w:t>(struct queue *</w:t>
      </w:r>
      <w:proofErr w:type="spellStart"/>
      <w:r>
        <w:t>q,int</w:t>
      </w:r>
      <w:proofErr w:type="spellEnd"/>
      <w:r>
        <w:t> x) </w:t>
      </w:r>
      <w:r>
        <w:br/>
        <w:t>{ </w:t>
      </w:r>
      <w:r>
        <w:br/>
        <w:t>if(q-&gt;rear==q-&gt;front &amp;&amp; q-&gt;tag==1)//</w:t>
      </w:r>
      <w:r>
        <w:t>表示队列已满</w:t>
      </w:r>
      <w:r>
        <w:t> </w:t>
      </w:r>
      <w:r>
        <w:br/>
        <w:t>return 0; </w:t>
      </w:r>
      <w:r>
        <w:br/>
        <w:t>else </w:t>
      </w:r>
      <w:r>
        <w:br/>
        <w:t>{ q-&gt;</w:t>
      </w:r>
      <w:proofErr w:type="spellStart"/>
      <w:r>
        <w:t>qu</w:t>
      </w:r>
      <w:proofErr w:type="spellEnd"/>
      <w:r>
        <w:t>[q-&gt;rear]=x; </w:t>
      </w:r>
      <w:r>
        <w:br/>
        <w:t>q-&gt;rear=(q-&gt;rear+1)%</w:t>
      </w:r>
      <w:proofErr w:type="spellStart"/>
      <w:r>
        <w:t>MaxSize</w:t>
      </w:r>
      <w:proofErr w:type="spellEnd"/>
      <w:r>
        <w:t>; //</w:t>
      </w:r>
      <w:r>
        <w:t>尾指针向后走一步</w:t>
      </w:r>
      <w:r>
        <w:t> </w:t>
      </w:r>
      <w:r>
        <w:br/>
        <w:t>if(q-&gt;rear==q-&gt;front) //</w:t>
      </w:r>
      <w:r>
        <w:t>若有元素入队以后出现</w:t>
      </w:r>
      <w:r>
        <w:t>q-&gt;rear==q-&gt;front</w:t>
      </w:r>
      <w:r>
        <w:t>，则表示队列满</w:t>
      </w:r>
      <w:r>
        <w:t> </w:t>
      </w:r>
      <w:r>
        <w:br/>
        <w:t>q-&gt;tag=1; </w:t>
      </w:r>
      <w:r>
        <w:br/>
        <w:t>return 1; </w:t>
      </w:r>
      <w:r>
        <w:br/>
        <w:t>} </w:t>
      </w:r>
      <w:r>
        <w:br/>
        <w:t>} </w:t>
      </w:r>
      <w:r>
        <w:br/>
        <w:t>int </w:t>
      </w:r>
      <w:proofErr w:type="spellStart"/>
      <w:r>
        <w:t>DeQu</w:t>
      </w:r>
      <w:proofErr w:type="spellEnd"/>
      <w:r>
        <w:t>(struct queue *q) </w:t>
      </w:r>
      <w:r>
        <w:br/>
        <w:t>{ </w:t>
      </w:r>
      <w:r>
        <w:br/>
        <w:t>if(q-&gt;rear==q-&gt;front &amp;&amp; q-&gt;tag==0)//</w:t>
      </w:r>
      <w:proofErr w:type="gramStart"/>
      <w:r>
        <w:t>表示队</w:t>
      </w:r>
      <w:proofErr w:type="gramEnd"/>
      <w:r>
        <w:t>空</w:t>
      </w:r>
      <w:r>
        <w:t> </w:t>
      </w:r>
      <w:r>
        <w:br/>
        <w:t>return 0; </w:t>
      </w:r>
      <w:r>
        <w:br/>
        <w:t>else </w:t>
      </w:r>
      <w:r>
        <w:br/>
        <w:t>{ q-&gt;</w:t>
      </w:r>
      <w:proofErr w:type="spellStart"/>
      <w:r>
        <w:t>qu</w:t>
      </w:r>
      <w:proofErr w:type="spellEnd"/>
      <w:r>
        <w:t>[q-&gt;front]=0;//</w:t>
      </w:r>
      <w:r>
        <w:t>将队头元素的值赋值为</w:t>
      </w:r>
      <w:r>
        <w:t>0 </w:t>
      </w:r>
      <w:r>
        <w:br/>
        <w:t>q-&gt;front=(q-&gt;front+1)%</w:t>
      </w:r>
      <w:proofErr w:type="spellStart"/>
      <w:r>
        <w:t>MaxSize</w:t>
      </w:r>
      <w:proofErr w:type="spellEnd"/>
      <w:r>
        <w:t>;//</w:t>
      </w:r>
      <w:r>
        <w:t>头指针向后走一步</w:t>
      </w:r>
      <w:r>
        <w:t> </w:t>
      </w:r>
      <w:r>
        <w:br/>
        <w:t>if(q-&gt;rear==q-&gt;front)//</w:t>
      </w:r>
      <w:r>
        <w:t>若有元素出队以后出现</w:t>
      </w:r>
      <w:r>
        <w:t>q-&gt;rear==q-&gt;front</w:t>
      </w:r>
      <w:r>
        <w:t>，则表示队列空</w:t>
      </w:r>
      <w:r>
        <w:t> </w:t>
      </w:r>
      <w:r>
        <w:br/>
        <w:t>q-&gt;tag=0; </w:t>
      </w:r>
      <w:r>
        <w:br/>
        <w:t>return 1; </w:t>
      </w:r>
      <w:r>
        <w:br/>
        <w:t>} </w:t>
      </w:r>
      <w:r>
        <w:br/>
        <w:t>} </w:t>
      </w:r>
      <w:r>
        <w:br/>
        <w:t>void Display(struct queue *q) </w:t>
      </w:r>
      <w:r>
        <w:br/>
        <w:t>{int </w:t>
      </w:r>
      <w:proofErr w:type="spellStart"/>
      <w:r>
        <w:t>n,i</w:t>
      </w:r>
      <w:proofErr w:type="spellEnd"/>
      <w:r>
        <w:t>;//n</w:t>
      </w:r>
      <w:r>
        <w:t>为队列中元素的个数</w:t>
      </w:r>
      <w:r>
        <w:t> </w:t>
      </w:r>
      <w:r>
        <w:br/>
        <w:t>if(q-&gt;rear==q-&gt;front &amp;&amp; q-&gt;tag==1)//</w:t>
      </w:r>
      <w:r>
        <w:t>队列满</w:t>
      </w:r>
      <w:r>
        <w:t> </w:t>
      </w:r>
      <w:r>
        <w:br/>
      </w:r>
      <w:r>
        <w:lastRenderedPageBreak/>
        <w:t>n=</w:t>
      </w:r>
      <w:proofErr w:type="spellStart"/>
      <w:r>
        <w:t>MaxSize</w:t>
      </w:r>
      <w:proofErr w:type="spellEnd"/>
      <w:r>
        <w:t>; </w:t>
      </w:r>
      <w:r>
        <w:br/>
        <w:t>else </w:t>
      </w:r>
      <w:r>
        <w:br/>
        <w:t>n=(q-&gt;rear-q-&gt;</w:t>
      </w:r>
      <w:proofErr w:type="spellStart"/>
      <w:r>
        <w:t>front+MaxSize</w:t>
      </w:r>
      <w:proofErr w:type="spellEnd"/>
      <w:r>
        <w:t>)%</w:t>
      </w:r>
      <w:proofErr w:type="spellStart"/>
      <w:r>
        <w:t>MaxSize</w:t>
      </w:r>
      <w:proofErr w:type="spellEnd"/>
      <w:r>
        <w:t>; </w:t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 </w:t>
      </w:r>
      <w:r>
        <w:br/>
      </w:r>
      <w:proofErr w:type="spellStart"/>
      <w:r>
        <w:t>printf</w:t>
      </w:r>
      <w:proofErr w:type="spellEnd"/>
      <w:r>
        <w:t>("%4d",q-&gt;</w:t>
      </w:r>
      <w:proofErr w:type="spellStart"/>
      <w:r>
        <w:t>qu</w:t>
      </w:r>
      <w:proofErr w:type="spellEnd"/>
      <w:r>
        <w:t>[(q-&gt;</w:t>
      </w:r>
      <w:proofErr w:type="spellStart"/>
      <w:r>
        <w:t>front+i</w:t>
      </w:r>
      <w:proofErr w:type="spellEnd"/>
      <w:r>
        <w:t>)%</w:t>
      </w:r>
      <w:proofErr w:type="spellStart"/>
      <w:r>
        <w:t>MaxSize</w:t>
      </w:r>
      <w:proofErr w:type="spellEnd"/>
      <w:r>
        <w:t>]); </w:t>
      </w:r>
      <w:r>
        <w:br/>
      </w:r>
      <w:proofErr w:type="spellStart"/>
      <w:r>
        <w:t>printf</w:t>
      </w:r>
      <w:proofErr w:type="spellEnd"/>
      <w:r>
        <w:t>("\n"); </w:t>
      </w:r>
      <w:r>
        <w:br/>
        <w:t>} </w:t>
      </w:r>
      <w:r>
        <w:br/>
        <w:t>main() </w:t>
      </w:r>
      <w:r>
        <w:br/>
        <w:t>{struct queue *q; </w:t>
      </w:r>
      <w:r>
        <w:br/>
        <w:t>int </w:t>
      </w:r>
      <w:proofErr w:type="spellStart"/>
      <w:r>
        <w:t>c,k,x</w:t>
      </w:r>
      <w:proofErr w:type="spellEnd"/>
      <w:r>
        <w:t>; </w:t>
      </w:r>
      <w:r>
        <w:br/>
        <w:t>q=</w:t>
      </w:r>
      <w:proofErr w:type="spellStart"/>
      <w:r>
        <w:t>InitQu</w:t>
      </w:r>
      <w:proofErr w:type="spellEnd"/>
      <w:r>
        <w:t>(); </w:t>
      </w:r>
      <w:r>
        <w:br/>
        <w:t>loop: </w:t>
      </w:r>
      <w:r>
        <w:br/>
      </w:r>
      <w:proofErr w:type="spellStart"/>
      <w:r>
        <w:t>printf</w:t>
      </w:r>
      <w:proofErr w:type="spellEnd"/>
      <w:r>
        <w:t>("---------(1).</w:t>
      </w:r>
      <w:r>
        <w:t>入队列请按数字键</w:t>
      </w:r>
      <w:r>
        <w:t>1.---------------"); </w:t>
      </w:r>
      <w:r>
        <w:br/>
      </w:r>
      <w:proofErr w:type="spellStart"/>
      <w:r>
        <w:t>printf</w:t>
      </w:r>
      <w:proofErr w:type="spellEnd"/>
      <w:r>
        <w:t>("\n---------(2).</w:t>
      </w:r>
      <w:r>
        <w:t>出队列请按数字键</w:t>
      </w:r>
      <w:r>
        <w:t>2.---------------"); </w:t>
      </w:r>
      <w:r>
        <w:br/>
      </w:r>
      <w:proofErr w:type="spellStart"/>
      <w:r>
        <w:t>printf</w:t>
      </w:r>
      <w:proofErr w:type="spellEnd"/>
      <w:r>
        <w:t>("\n---------(3).</w:t>
      </w:r>
      <w:r>
        <w:t>打印队列请按数字键</w:t>
      </w:r>
      <w:r>
        <w:t>3.-------------"); </w:t>
      </w:r>
      <w:r>
        <w:br/>
      </w:r>
      <w:proofErr w:type="spellStart"/>
      <w:r>
        <w:t>printf</w:t>
      </w:r>
      <w:proofErr w:type="spellEnd"/>
      <w:r>
        <w:t>("\n</w:t>
      </w:r>
      <w:r>
        <w:t>请选择要进行的操作</w:t>
      </w:r>
      <w:r>
        <w:t>:"); 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 </w:t>
      </w:r>
      <w:r>
        <w:br/>
        <w:t>switch(c) </w:t>
      </w:r>
      <w:r>
        <w:br/>
        <w:t>{ case 1:{ </w:t>
      </w:r>
      <w:r>
        <w:br/>
        <w:t>do{ </w:t>
      </w:r>
      <w:r>
        <w:br/>
      </w:r>
      <w:proofErr w:type="spellStart"/>
      <w:r>
        <w:t>printf</w:t>
      </w:r>
      <w:proofErr w:type="spellEnd"/>
      <w:r>
        <w:t>("</w:t>
      </w:r>
      <w:r>
        <w:t>请输入入队元素的值</w:t>
      </w:r>
      <w:r>
        <w:t>:"); 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 </w:t>
      </w:r>
      <w:r>
        <w:br/>
      </w:r>
      <w:proofErr w:type="spellStart"/>
      <w:r>
        <w:t>EnQu</w:t>
      </w:r>
      <w:proofErr w:type="spellEnd"/>
      <w:r>
        <w:t>(</w:t>
      </w:r>
      <w:proofErr w:type="spellStart"/>
      <w:r>
        <w:t>q,x</w:t>
      </w:r>
      <w:proofErr w:type="spellEnd"/>
      <w:r>
        <w:t>); </w:t>
      </w:r>
      <w:r>
        <w:br/>
      </w:r>
      <w:proofErr w:type="spellStart"/>
      <w:r>
        <w:t>printf</w:t>
      </w:r>
      <w:proofErr w:type="spellEnd"/>
      <w:r>
        <w:t>("\n</w:t>
      </w:r>
      <w:r>
        <w:t>是否继续入队</w:t>
      </w:r>
      <w:r>
        <w:t>,</w:t>
      </w:r>
      <w:r>
        <w:t>是请按数字键</w:t>
      </w:r>
      <w:r>
        <w:t>1,</w:t>
      </w:r>
      <w:r>
        <w:t>否则请按其他数字键</w:t>
      </w:r>
      <w:r>
        <w:t>!"); 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 </w:t>
      </w:r>
      <w:r>
        <w:br/>
        <w:t>}while(k==1); </w:t>
      </w:r>
      <w:r>
        <w:br/>
      </w:r>
      <w:proofErr w:type="spellStart"/>
      <w:r>
        <w:t>goto</w:t>
      </w:r>
      <w:proofErr w:type="spellEnd"/>
      <w:r>
        <w:t> loop; </w:t>
      </w:r>
      <w:r>
        <w:br/>
        <w:t>break; </w:t>
      </w:r>
      <w:r>
        <w:br/>
        <w:t>} </w:t>
      </w:r>
      <w:r>
        <w:br/>
        <w:t>case 2:{ </w:t>
      </w:r>
      <w:r>
        <w:br/>
        <w:t>do{ </w:t>
      </w:r>
      <w:r>
        <w:br/>
      </w:r>
      <w:proofErr w:type="spellStart"/>
      <w:r>
        <w:t>DeQu</w:t>
      </w:r>
      <w:proofErr w:type="spellEnd"/>
      <w:r>
        <w:t>(q); </w:t>
      </w:r>
      <w:r>
        <w:br/>
      </w:r>
      <w:proofErr w:type="spellStart"/>
      <w:r>
        <w:t>printf</w:t>
      </w:r>
      <w:proofErr w:type="spellEnd"/>
      <w:r>
        <w:t>("\n</w:t>
      </w:r>
      <w:r>
        <w:t>是否继续出队</w:t>
      </w:r>
      <w:r>
        <w:t>,</w:t>
      </w:r>
      <w:r>
        <w:t>是请按数字键</w:t>
      </w:r>
      <w:r>
        <w:t>1,</w:t>
      </w:r>
      <w:r>
        <w:t>否则请按其他数字键</w:t>
      </w:r>
      <w:r>
        <w:t>!"); 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 </w:t>
      </w:r>
      <w:r>
        <w:br/>
        <w:t>}while(k==1); </w:t>
      </w:r>
      <w:r>
        <w:br/>
      </w:r>
      <w:proofErr w:type="spellStart"/>
      <w:r>
        <w:t>goto</w:t>
      </w:r>
      <w:proofErr w:type="spellEnd"/>
      <w:r>
        <w:t> loop; </w:t>
      </w:r>
      <w:r>
        <w:br/>
        <w:t>break; </w:t>
      </w:r>
      <w:r>
        <w:br/>
        <w:t>} </w:t>
      </w:r>
      <w:r>
        <w:br/>
        <w:t>case 3:{ Display(q); </w:t>
      </w:r>
      <w:r>
        <w:br/>
      </w:r>
      <w:proofErr w:type="spellStart"/>
      <w:r>
        <w:t>goto</w:t>
      </w:r>
      <w:proofErr w:type="spellEnd"/>
      <w:r>
        <w:t> loop; </w:t>
      </w:r>
      <w:r>
        <w:br/>
        <w:t>break; </w:t>
      </w:r>
      <w:r>
        <w:br/>
        <w:t>} </w:t>
      </w:r>
      <w:r>
        <w:br/>
        <w:t>} </w:t>
      </w:r>
      <w:r>
        <w:br/>
      </w:r>
      <w:proofErr w:type="spellStart"/>
      <w:r>
        <w:t>printf</w:t>
      </w:r>
      <w:proofErr w:type="spellEnd"/>
      <w:r>
        <w:t>("\n"); </w:t>
      </w:r>
      <w:r>
        <w:br/>
      </w:r>
      <w:r>
        <w:lastRenderedPageBreak/>
        <w:t>}</w:t>
      </w:r>
      <w:bookmarkStart w:id="0" w:name="_GoBack"/>
      <w:bookmarkEnd w:id="0"/>
    </w:p>
    <w:sectPr w:rsidR="00904EF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D3"/>
    <w:rsid w:val="00904EF6"/>
    <w:rsid w:val="00D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C9024-CEAA-48AE-932C-EF277CDA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4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卫 朵</cp:lastModifiedBy>
  <cp:revision>1</cp:revision>
  <dcterms:created xsi:type="dcterms:W3CDTF">2019-12-27T06:13:00Z</dcterms:created>
  <dcterms:modified xsi:type="dcterms:W3CDTF">2019-12-27T06:14:00Z</dcterms:modified>
</cp:coreProperties>
</file>